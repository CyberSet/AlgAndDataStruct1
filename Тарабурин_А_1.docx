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5638F2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>
        <w:rPr>
          <w:b/>
          <w:szCs w:val="28"/>
        </w:rPr>
        <w:t>1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«Изучение и практическое применение однонаправленных списков. Реализация модульного тестирования»</w:t>
      </w:r>
    </w:p>
    <w:p w:rsidR="00BA5D27" w:rsidRPr="000F330D" w:rsidRDefault="00F61841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  <w:t>Тарабурин А.П.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F61841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2721" w:history="1">
            <w:r w:rsidRPr="00020E9E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20E9E">
              <w:rPr>
                <w:rStyle w:val="ae"/>
                <w:noProof/>
              </w:rPr>
              <w:t>Постановка задачи и описание реализуемого класса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_Toc55082721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503E3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2" w:history="1">
            <w:r w:rsidR="00F61841" w:rsidRPr="00020E9E">
              <w:rPr>
                <w:rStyle w:val="ae"/>
                <w:noProof/>
              </w:rPr>
              <w:t>2.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 xml:space="preserve">Описание реализованных </w:t>
            </w:r>
            <w:r w:rsidR="00F61841" w:rsidRPr="00020E9E">
              <w:rPr>
                <w:rStyle w:val="ae"/>
                <w:noProof/>
                <w:lang w:val="en-US"/>
              </w:rPr>
              <w:t>unit-</w:t>
            </w:r>
            <w:r w:rsidR="00F61841" w:rsidRPr="00020E9E">
              <w:rPr>
                <w:rStyle w:val="ae"/>
                <w:noProof/>
              </w:rPr>
              <w:t>тестов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_Toc55082722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3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503E3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3" w:history="1">
            <w:r w:rsidR="00F61841" w:rsidRPr="00020E9E">
              <w:rPr>
                <w:rStyle w:val="ae"/>
                <w:noProof/>
              </w:rPr>
              <w:t>3.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Код программы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_Toc55082723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4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503E3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4" w:history="1">
            <w:r w:rsidR="00F61841" w:rsidRPr="00020E9E">
              <w:rPr>
                <w:rStyle w:val="ae"/>
                <w:noProof/>
              </w:rPr>
              <w:t>4.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Пример работы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_Toc55082724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11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503E3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082725" w:history="1">
            <w:r w:rsidR="00F61841" w:rsidRPr="00020E9E">
              <w:rPr>
                <w:rStyle w:val="ae"/>
                <w:noProof/>
              </w:rPr>
              <w:t>5.</w:t>
            </w:r>
            <w:r w:rsidR="00F618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841" w:rsidRPr="00020E9E">
              <w:rPr>
                <w:rStyle w:val="ae"/>
                <w:noProof/>
              </w:rPr>
              <w:t>Вывод</w:t>
            </w:r>
            <w:r w:rsidR="00F61841">
              <w:rPr>
                <w:noProof/>
                <w:webHidden/>
              </w:rPr>
              <w:tab/>
            </w:r>
            <w:r w:rsidR="00F61841">
              <w:rPr>
                <w:noProof/>
                <w:webHidden/>
              </w:rPr>
              <w:fldChar w:fldCharType="begin"/>
            </w:r>
            <w:r w:rsidR="00F61841">
              <w:rPr>
                <w:noProof/>
                <w:webHidden/>
              </w:rPr>
              <w:instrText xml:space="preserve"> PAGEREF _Toc55082725 \h </w:instrText>
            </w:r>
            <w:r w:rsidR="00F61841">
              <w:rPr>
                <w:noProof/>
                <w:webHidden/>
              </w:rPr>
            </w:r>
            <w:r w:rsidR="00F61841">
              <w:rPr>
                <w:noProof/>
                <w:webHidden/>
              </w:rPr>
              <w:fldChar w:fldCharType="separate"/>
            </w:r>
            <w:r w:rsidR="00F61841">
              <w:rPr>
                <w:noProof/>
                <w:webHidden/>
              </w:rPr>
              <w:t>12</w:t>
            </w:r>
            <w:r w:rsidR="00F61841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5082721"/>
      <w:r>
        <w:lastRenderedPageBreak/>
        <w:t>Постановка задачи и описание реализуемого класса и методов</w:t>
      </w:r>
      <w:bookmarkEnd w:id="0"/>
    </w:p>
    <w:p w:rsidR="00525E9F" w:rsidRDefault="00525E9F" w:rsidP="00525E9F">
      <w:pPr>
        <w:jc w:val="both"/>
      </w:pPr>
      <w:r>
        <w:t xml:space="preserve">Реализовать класс связного однонаправленного списка с набором методов. Используем для этой задачи класс элементов </w:t>
      </w:r>
      <w:proofErr w:type="spellStart"/>
      <w:r>
        <w:rPr>
          <w:lang w:val="en-US"/>
        </w:rPr>
        <w:t>elem</w:t>
      </w:r>
      <w:proofErr w:type="spellEnd"/>
      <w:r w:rsidRPr="00525E9F">
        <w:t xml:space="preserve"> </w:t>
      </w:r>
      <w:r>
        <w:t xml:space="preserve">и обеспечим хранение информации о списке в классе </w:t>
      </w:r>
      <w:r>
        <w:rPr>
          <w:lang w:val="en-US"/>
        </w:rPr>
        <w:t>list</w:t>
      </w:r>
      <w:r w:rsidRPr="00525E9F">
        <w:t>.</w:t>
      </w:r>
    </w:p>
    <w:p w:rsidR="00525E9F" w:rsidRDefault="00525E9F" w:rsidP="00525E9F">
      <w:pPr>
        <w:jc w:val="both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elem</w:t>
      </w:r>
      <w:proofErr w:type="spellEnd"/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0B02" wp14:editId="7CD2C98A">
            <wp:extent cx="4067175" cy="54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9F" w:rsidRDefault="00525E9F" w:rsidP="00525E9F">
      <w:pPr>
        <w:rPr>
          <w:lang w:val="en-US"/>
        </w:rPr>
      </w:pPr>
      <w:r>
        <w:rPr>
          <w:lang w:val="en-US"/>
        </w:rPr>
        <w:t>Class list</w:t>
      </w:r>
    </w:p>
    <w:p w:rsidR="00525E9F" w:rsidRDefault="00525E9F" w:rsidP="00525E9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6A427" wp14:editId="5D1D1943">
            <wp:extent cx="42386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47"/>
        <w:gridCol w:w="5668"/>
        <w:gridCol w:w="1391"/>
      </w:tblGrid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Метод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push_back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конец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push_front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pop_back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последнего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503E3E"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pop_front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 xml:space="preserve">Удаление </w:t>
            </w:r>
            <w:r>
              <w:rPr>
                <w:rFonts w:eastAsiaTheme="majorEastAsia"/>
              </w:rPr>
              <w:t>первого элемента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insert(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:rsidR="005E194D" w:rsidRPr="000852AE" w:rsidRDefault="005E194D" w:rsidP="00503E3E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Добавление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at(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remove(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элемента по индексу</w:t>
            </w:r>
          </w:p>
        </w:tc>
        <w:tc>
          <w:tcPr>
            <w:tcW w:w="1391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getSize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lang w:val="en-US"/>
              </w:rPr>
              <w:t>print_to_console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Вывод элементов в консоль через разделитель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Удаление всех элементов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void set(</w:t>
            </w:r>
            <w:proofErr w:type="spellStart"/>
            <w:r w:rsidRPr="00D621BD">
              <w:rPr>
                <w:rFonts w:eastAsiaTheme="majorEastAsia"/>
                <w:lang w:val="en-US"/>
              </w:rPr>
              <w:t>size_t</w:t>
            </w:r>
            <w:proofErr w:type="spellEnd"/>
            <w:r w:rsidRPr="00D621BD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lang w:val="en-US"/>
              </w:rPr>
              <w:t>int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:rsidR="005E194D" w:rsidRPr="00812892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Замена элемента по индексу</w:t>
            </w:r>
            <w:r>
              <w:rPr>
                <w:rFonts w:eastAsiaTheme="majorEastAsia"/>
              </w:rPr>
              <w:t xml:space="preserve"> </w:t>
            </w:r>
            <w:r w:rsidRPr="0012564F">
              <w:rPr>
                <w:rFonts w:eastAsiaTheme="majorEastAsia"/>
              </w:rPr>
              <w:t>на передаваемый элемент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bool </w:t>
            </w:r>
            <w:proofErr w:type="spellStart"/>
            <w:r>
              <w:rPr>
                <w:rFonts w:eastAsiaTheme="majorEastAsia"/>
                <w:lang w:val="en-US"/>
              </w:rPr>
              <w:t>i</w:t>
            </w:r>
            <w:r w:rsidRPr="00D621BD">
              <w:rPr>
                <w:rFonts w:eastAsiaTheme="majorEastAsia"/>
                <w:lang w:val="en-US"/>
              </w:rPr>
              <w:t>sEmpty</w:t>
            </w:r>
            <w:proofErr w:type="spellEnd"/>
            <w:r w:rsidRPr="00D621BD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668" w:type="dxa"/>
          </w:tcPr>
          <w:p w:rsidR="005E194D" w:rsidRPr="00D621BD" w:rsidRDefault="005E194D" w:rsidP="00503E3E">
            <w:pPr>
              <w:ind w:firstLine="37"/>
              <w:rPr>
                <w:rFonts w:eastAsiaTheme="majorEastAsia"/>
              </w:rPr>
            </w:pPr>
            <w:r w:rsidRPr="00D621BD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O(1)</w:t>
            </w:r>
          </w:p>
        </w:tc>
      </w:tr>
      <w:tr w:rsidR="005E194D" w:rsidRPr="00D621BD" w:rsidTr="00503E3E">
        <w:tc>
          <w:tcPr>
            <w:tcW w:w="2547" w:type="dxa"/>
          </w:tcPr>
          <w:p w:rsidR="005E194D" w:rsidRPr="00D621BD" w:rsidRDefault="005E194D" w:rsidP="005E194D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push_front</w:t>
            </w:r>
            <w:proofErr w:type="spellEnd"/>
            <w:r>
              <w:rPr>
                <w:rFonts w:eastAsiaTheme="majorEastAsia"/>
                <w:lang w:val="en-US"/>
              </w:rPr>
              <w:t>(list</w:t>
            </w:r>
            <w:r w:rsidRPr="001256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668" w:type="dxa"/>
          </w:tcPr>
          <w:p w:rsidR="005E194D" w:rsidRPr="008706CC" w:rsidRDefault="005E194D" w:rsidP="00503E3E">
            <w:pPr>
              <w:ind w:firstLine="37"/>
              <w:rPr>
                <w:rFonts w:eastAsiaTheme="majorEastAsia"/>
              </w:rPr>
            </w:pPr>
            <w:r>
              <w:t>В</w:t>
            </w:r>
            <w:r w:rsidRPr="008706CC">
              <w:t>ставка другого списка в начало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O(n)</w:t>
            </w:r>
          </w:p>
        </w:tc>
      </w:tr>
    </w:tbl>
    <w:p w:rsidR="00525E9F" w:rsidRDefault="00D01C43" w:rsidP="00D01C43">
      <w:pPr>
        <w:pStyle w:val="1"/>
      </w:pPr>
      <w:bookmarkStart w:id="1" w:name="_Toc55082722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1C43" w:rsidTr="00503E3E">
        <w:tc>
          <w:tcPr>
            <w:tcW w:w="226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08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D01C43" w:rsidTr="00503E3E">
        <w:tc>
          <w:tcPr>
            <w:tcW w:w="2263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CreateTest</w:t>
            </w:r>
            <w:proofErr w:type="spellEnd"/>
          </w:p>
        </w:tc>
        <w:tc>
          <w:tcPr>
            <w:tcW w:w="7082" w:type="dxa"/>
          </w:tcPr>
          <w:p w:rsidR="00D01C43" w:rsidRDefault="009604CC" w:rsidP="00D01C43">
            <w:pPr>
              <w:ind w:firstLine="0"/>
            </w:pPr>
            <w:r>
              <w:t>Проверка работы конструктора</w:t>
            </w:r>
          </w:p>
        </w:tc>
      </w:tr>
      <w:tr w:rsidR="00D01C43" w:rsidTr="00503E3E">
        <w:tc>
          <w:tcPr>
            <w:tcW w:w="2263" w:type="dxa"/>
          </w:tcPr>
          <w:p w:rsidR="00D01C43" w:rsidRPr="00D01C43" w:rsidRDefault="00D01C43" w:rsidP="00D01C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PushBackTest1</w:t>
            </w:r>
          </w:p>
        </w:tc>
        <w:tc>
          <w:tcPr>
            <w:tcW w:w="7082" w:type="dxa"/>
          </w:tcPr>
          <w:p w:rsidR="00D01C43" w:rsidRPr="009604CC" w:rsidRDefault="009604CC" w:rsidP="00D01C43">
            <w:pPr>
              <w:ind w:firstLine="0"/>
            </w:pPr>
            <w:r>
              <w:t>Проверка добавления элемента в конец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PushBackTest2</w:t>
            </w:r>
          </w:p>
        </w:tc>
        <w:tc>
          <w:tcPr>
            <w:tcW w:w="7082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конец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PushFrontTest1</w:t>
            </w:r>
          </w:p>
        </w:tc>
        <w:tc>
          <w:tcPr>
            <w:tcW w:w="7082" w:type="dxa"/>
          </w:tcPr>
          <w:p w:rsidR="009604CC" w:rsidRPr="009604CC" w:rsidRDefault="009604CC" w:rsidP="009604CC">
            <w:pPr>
              <w:ind w:firstLine="0"/>
            </w:pPr>
            <w:r>
              <w:t>Проверка добавления элемента в начало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PushFrontTest2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добавления элемента в начало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PopBackTest1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PopBackTest2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tabs>
                <w:tab w:val="left" w:pos="1695"/>
              </w:tabs>
              <w:ind w:firstLine="0"/>
            </w:pPr>
            <w:r>
              <w:t>Проверка удаления элемента из конца списка с одним элементом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lastRenderedPageBreak/>
              <w:t>PopBackTest3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конца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списка с одним элементом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PopFrontTest3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начала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первую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пустой список на вторую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InsertTest3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посл.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4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непустой список на первую позицию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InsertTest</w:t>
            </w:r>
            <w:proofErr w:type="spellEnd"/>
            <w:r w:rsidRPr="009604CC">
              <w:t>5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вставки элемента в середину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503E3E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AtTest</w:t>
            </w:r>
            <w:proofErr w:type="spellEnd"/>
            <w:r w:rsidR="00503E3E">
              <w:t>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получения элемента по индексу</w:t>
            </w:r>
          </w:p>
        </w:tc>
      </w:tr>
      <w:tr w:rsidR="00503E3E" w:rsidTr="00503E3E">
        <w:tc>
          <w:tcPr>
            <w:tcW w:w="2263" w:type="dxa"/>
          </w:tcPr>
          <w:p w:rsidR="00503E3E" w:rsidRPr="00503E3E" w:rsidRDefault="00503E3E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AtTest2</w:t>
            </w:r>
          </w:p>
        </w:tc>
        <w:tc>
          <w:tcPr>
            <w:tcW w:w="7082" w:type="dxa"/>
          </w:tcPr>
          <w:p w:rsidR="00503E3E" w:rsidRPr="00503E3E" w:rsidRDefault="00503E3E" w:rsidP="009604CC">
            <w:pPr>
              <w:ind w:firstLine="0"/>
            </w:pPr>
            <w:r>
              <w:t>Проверка получения элемента с первым индексом из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Pr="00D01C43" w:rsidRDefault="009604CC" w:rsidP="00960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RemoveTest1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RemoveTest2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посл. позиции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3</w:t>
            </w:r>
          </w:p>
        </w:tc>
        <w:tc>
          <w:tcPr>
            <w:tcW w:w="7082" w:type="dxa"/>
          </w:tcPr>
          <w:p w:rsidR="009604CC" w:rsidRDefault="009604CC" w:rsidP="009604CC">
            <w:pPr>
              <w:ind w:firstLine="0"/>
            </w:pPr>
            <w:r>
              <w:t>Проверка удаления элемента из непустого списка с первой позиции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proofErr w:type="spellStart"/>
            <w:r>
              <w:rPr>
                <w:lang w:val="en-US"/>
              </w:rPr>
              <w:t>RemoveTest</w:t>
            </w:r>
            <w:proofErr w:type="spellEnd"/>
            <w:r w:rsidRPr="009604CC">
              <w:t>4</w:t>
            </w:r>
          </w:p>
        </w:tc>
        <w:tc>
          <w:tcPr>
            <w:tcW w:w="7082" w:type="dxa"/>
          </w:tcPr>
          <w:p w:rsidR="009604CC" w:rsidRDefault="00D02B94" w:rsidP="00D02B94">
            <w:pPr>
              <w:ind w:firstLine="0"/>
            </w:pPr>
            <w:r>
              <w:t>Проверка удаления элемента из середины непустого списка</w:t>
            </w:r>
          </w:p>
        </w:tc>
      </w:tr>
      <w:tr w:rsidR="009604CC" w:rsidTr="00503E3E">
        <w:tc>
          <w:tcPr>
            <w:tcW w:w="2263" w:type="dxa"/>
          </w:tcPr>
          <w:p w:rsidR="009604CC" w:rsidRDefault="009604CC" w:rsidP="009604CC">
            <w:pPr>
              <w:ind w:firstLine="0"/>
            </w:pPr>
            <w:r>
              <w:rPr>
                <w:lang w:val="en-US"/>
              </w:rPr>
              <w:t>RemoveTest5</w:t>
            </w:r>
          </w:p>
        </w:tc>
        <w:tc>
          <w:tcPr>
            <w:tcW w:w="7082" w:type="dxa"/>
          </w:tcPr>
          <w:p w:rsidR="009604CC" w:rsidRDefault="009604CC" w:rsidP="00D02B94">
            <w:pPr>
              <w:ind w:firstLine="0"/>
            </w:pPr>
            <w:r>
              <w:t xml:space="preserve">Проверка </w:t>
            </w:r>
            <w:r w:rsidR="00D02B94">
              <w:t>удаления элемента с несуществующим индексом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GetSizeTest1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GetSizeTest2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получения размера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с несуществующим индексом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SetTest3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замены значения элемента непустого списка на такое же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SetTest4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двойной замены элемента непустого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IsEmpty1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IsEmpty2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определения пустоты списка</w:t>
            </w:r>
          </w:p>
        </w:tc>
      </w:tr>
      <w:tr w:rsidR="00D02B94" w:rsidTr="00503E3E">
        <w:tc>
          <w:tcPr>
            <w:tcW w:w="2263" w:type="dxa"/>
          </w:tcPr>
          <w:p w:rsidR="00D02B94" w:rsidRPr="009604CC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PushFrontListTest1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непустого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PushFrontListTest2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непустого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</w:pPr>
            <w:r>
              <w:rPr>
                <w:lang w:val="en-US"/>
              </w:rPr>
              <w:t>PushFrontListTest3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непустого в начало другого пустого</w:t>
            </w:r>
          </w:p>
        </w:tc>
      </w:tr>
      <w:tr w:rsidR="00D02B94" w:rsidTr="00503E3E">
        <w:tc>
          <w:tcPr>
            <w:tcW w:w="2263" w:type="dxa"/>
          </w:tcPr>
          <w:p w:rsid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PushFrontListTest4</w:t>
            </w:r>
          </w:p>
        </w:tc>
        <w:tc>
          <w:tcPr>
            <w:tcW w:w="7082" w:type="dxa"/>
          </w:tcPr>
          <w:p w:rsidR="00D02B94" w:rsidRDefault="00D02B94" w:rsidP="00D02B94">
            <w:pPr>
              <w:ind w:firstLine="0"/>
            </w:pPr>
            <w:r>
              <w:t>Проверка вставки одного пустого в начало другого пустого</w:t>
            </w:r>
          </w:p>
        </w:tc>
      </w:tr>
    </w:tbl>
    <w:p w:rsidR="00D01C43" w:rsidRDefault="00D02B94" w:rsidP="00D02B94">
      <w:pPr>
        <w:pStyle w:val="1"/>
      </w:pPr>
      <w:bookmarkStart w:id="2" w:name="_Toc55082723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#pragma once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&gt;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ifndef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LIST_H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#define LIST_H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private: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next;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public: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; next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~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{};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return next;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next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{ return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 {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elem_inf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};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class list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private: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begin, * end;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size;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public: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{ 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; 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 size = 0;}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~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clear();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new element to end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temp)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(temp);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)) 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end-&gt;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//Adding new element to begin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of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temp)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(temp);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)) 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else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(begin);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last element from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503E3E">
              <w:rPr>
                <w:sz w:val="16"/>
                <w:szCs w:val="16"/>
                <w:lang w:val="en-US"/>
              </w:rPr>
              <w:t>())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!= end)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deleted = end;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newEnd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first element from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if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proofErr w:type="gramEnd"/>
            <w:r w:rsidRPr="00503E3E">
              <w:rPr>
                <w:sz w:val="16"/>
                <w:szCs w:val="16"/>
                <w:lang w:val="en-US"/>
              </w:rPr>
              <w:t>())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1)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end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nullptr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* deleted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delete deleted;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begin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newBeg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"List is Empty";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element to any position in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insert(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data,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&lt;=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 ||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size)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-- &gt; 1)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newElem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size++;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//Getting element from list by index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at(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503E3E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//Deleting element from list by index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remove(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== size - 1)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-- &gt; 1)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nextElem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size--;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//Getting size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 return size; 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//Output elements from list to console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print_to_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console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++)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 &lt;&lt; " 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lastRenderedPageBreak/>
              <w:tab/>
              <w:t>//Deleting elements of list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clear(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 xml:space="preserve">while (size)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//Replacing element by index with new one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set(</w:t>
            </w:r>
            <w:proofErr w:type="spellStart"/>
            <w:proofErr w:type="gramEnd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data)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size)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elem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begin;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while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503E3E">
              <w:rPr>
                <w:sz w:val="16"/>
                <w:szCs w:val="16"/>
                <w:lang w:val="en-US"/>
              </w:rPr>
              <w:t>-- !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= 0)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getNext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iter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setInf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(data);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throw "Wrong index";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//Checking list for filling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bool 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if (size == 0) return true; // 1 - Empty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else return false;</w:t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// 0 - Filled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//Adding another list to front of this one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 xml:space="preserve">void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503E3E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>list *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 {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</w:t>
            </w:r>
            <w:proofErr w:type="spellStart"/>
            <w:proofErr w:type="gramStart"/>
            <w:r w:rsidRPr="00503E3E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(</w:t>
            </w:r>
            <w:proofErr w:type="gramEnd"/>
            <w:r w:rsidRPr="00503E3E">
              <w:rPr>
                <w:sz w:val="16"/>
                <w:szCs w:val="16"/>
                <w:lang w:val="en-US"/>
              </w:rPr>
              <w:t xml:space="preserve">);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++) 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szCs w:val="16"/>
                <w:lang w:val="en-US"/>
              </w:rPr>
              <w:tab/>
              <w:t>insert(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lst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-&gt;at(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503E3E">
              <w:rPr>
                <w:sz w:val="16"/>
                <w:szCs w:val="16"/>
                <w:lang w:val="en-US"/>
              </w:rPr>
              <w:t>);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ab/>
              <w:t>}</w:t>
            </w:r>
          </w:p>
          <w:p w:rsidR="00503E3E" w:rsidRPr="00503E3E" w:rsidRDefault="00503E3E" w:rsidP="00503E3E">
            <w:pPr>
              <w:ind w:firstLine="0"/>
              <w:rPr>
                <w:sz w:val="16"/>
                <w:szCs w:val="16"/>
                <w:lang w:val="en-US"/>
              </w:rPr>
            </w:pPr>
            <w:r w:rsidRPr="00503E3E">
              <w:rPr>
                <w:sz w:val="16"/>
                <w:szCs w:val="16"/>
                <w:lang w:val="en-US"/>
              </w:rPr>
              <w:t>};</w:t>
            </w:r>
          </w:p>
          <w:p w:rsidR="00D02B94" w:rsidRPr="00D02B94" w:rsidRDefault="00503E3E" w:rsidP="00503E3E">
            <w:pPr>
              <w:ind w:firstLine="0"/>
              <w:rPr>
                <w:sz w:val="16"/>
                <w:szCs w:val="16"/>
              </w:rPr>
            </w:pPr>
            <w:r w:rsidRPr="00503E3E">
              <w:rPr>
                <w:sz w:val="16"/>
                <w:szCs w:val="16"/>
                <w:lang w:val="en-US"/>
              </w:rPr>
              <w:t>#</w:t>
            </w:r>
            <w:proofErr w:type="spellStart"/>
            <w:r w:rsidRPr="00503E3E">
              <w:rPr>
                <w:sz w:val="16"/>
                <w:szCs w:val="16"/>
                <w:lang w:val="en-US"/>
              </w:rPr>
              <w:t>endif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&gt;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D02B94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"</w:t>
            </w:r>
          </w:p>
          <w:p w:rsidR="00D02B94" w:rsidRPr="00D02B94" w:rsidRDefault="00D02B94" w:rsidP="00D02B94">
            <w:pPr>
              <w:ind w:firstLine="708"/>
              <w:rPr>
                <w:sz w:val="16"/>
                <w:szCs w:val="16"/>
                <w:lang w:val="en-US"/>
              </w:rPr>
            </w:pP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D02B94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main(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 {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 list1, list2;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3);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5);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front(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7);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//</w:t>
            </w:r>
            <w:proofErr w:type="spellStart"/>
            <w:proofErr w:type="gramStart"/>
            <w:r w:rsidRPr="00D02B94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>::</w:t>
            </w:r>
            <w:proofErr w:type="spellStart"/>
            <w:proofErr w:type="gramEnd"/>
            <w:r w:rsidRPr="00D02B94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D02B94">
              <w:rPr>
                <w:sz w:val="16"/>
                <w:szCs w:val="16"/>
                <w:lang w:val="en-US"/>
              </w:rPr>
              <w:t xml:space="preserve"> &lt;&lt; list1.at(1);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2);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4);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6);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list2.push_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back(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8);</w:t>
            </w:r>
          </w:p>
          <w:p w:rsidR="00D02B94" w:rsidRPr="00D02B94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list1.push_front(&amp;list2);</w:t>
            </w:r>
          </w:p>
          <w:p w:rsidR="00503E3E" w:rsidRPr="00503E3E" w:rsidRDefault="00D02B94" w:rsidP="00D02B94">
            <w:pPr>
              <w:ind w:firstLine="0"/>
              <w:rPr>
                <w:sz w:val="16"/>
                <w:szCs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  <w:t>list1.print_to_</w:t>
            </w:r>
            <w:proofErr w:type="gramStart"/>
            <w:r w:rsidRPr="00D02B94">
              <w:rPr>
                <w:sz w:val="16"/>
                <w:szCs w:val="16"/>
                <w:lang w:val="en-US"/>
              </w:rPr>
              <w:t>console(</w:t>
            </w:r>
            <w:proofErr w:type="gramEnd"/>
            <w:r w:rsidRPr="00D02B94">
              <w:rPr>
                <w:sz w:val="16"/>
                <w:szCs w:val="16"/>
                <w:lang w:val="en-US"/>
              </w:rPr>
              <w:t>);</w:t>
            </w:r>
          </w:p>
          <w:p w:rsidR="00D02B94" w:rsidRPr="00503E3E" w:rsidRDefault="00D02B94" w:rsidP="00D02B94">
            <w:pPr>
              <w:ind w:firstLine="0"/>
              <w:rPr>
                <w:sz w:val="16"/>
                <w:lang w:val="en-US"/>
              </w:rPr>
            </w:pPr>
            <w:r w:rsidRPr="00D02B94">
              <w:rPr>
                <w:sz w:val="16"/>
                <w:szCs w:val="16"/>
                <w:lang w:val="en-US"/>
              </w:rPr>
              <w:tab/>
            </w:r>
            <w:r w:rsidRPr="00503E3E">
              <w:rPr>
                <w:sz w:val="16"/>
                <w:lang w:val="en-US"/>
              </w:rPr>
              <w:t>return 0;</w:t>
            </w:r>
          </w:p>
          <w:p w:rsidR="00D02B94" w:rsidRDefault="00D02B94" w:rsidP="00D02B94">
            <w:pPr>
              <w:ind w:firstLine="0"/>
            </w:pPr>
            <w:r w:rsidRPr="00503E3E">
              <w:rPr>
                <w:sz w:val="16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UnitTest1.cpp</w:t>
            </w:r>
          </w:p>
        </w:tc>
      </w:tr>
      <w:tr w:rsidR="00D02B94" w:rsidTr="00D02B94">
        <w:tc>
          <w:tcPr>
            <w:tcW w:w="9345" w:type="dxa"/>
          </w:tcPr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pch.h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"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CppUnitTest.h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"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 xml:space="preserve">#include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"..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\Project1\Project1\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"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#include &lt;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&gt;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 xml:space="preserve">using namespace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Microsoft::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VisualStudio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CppUnitTestFramework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ListTests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>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TEST_CLASS(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ListTests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)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public: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CreateTest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)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lastRenderedPageBreak/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TEST_METHOD(PushBackTest1)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TEST_METHOD(PushBackTest2)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TEST_METHOD(PushFrontTest1)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TEST_METHOD(PushFrontTest2)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TEST_METHOD(PopBackTest1)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2 elements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TEST_METHOD(PopBackTest2)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1 element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TEST_METHOD(PopBackTest3)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catch(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"List is Empty");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TEST_METHOD(PopFrontTest1)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2 elements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TEST_METHOD(PopFrontTest2)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1 element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lastRenderedPageBreak/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TEST_METHOD(PopFrontTest3)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"List is Empty");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 insert at first place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1,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empty list insert at second place - out of range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1,1);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push_back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2 );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1,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TEST_METHOD(InsertTest5)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insert to middle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insert(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TEST_METHOD(AtTest1)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TEST_METHOD(AtTest2)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lastRenderedPageBreak/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TEST_METHOD(RemoveTest1)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empty list remove 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pop_back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 xml:space="preserve">/ same as 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pop_front</w:t>
            </w:r>
            <w:proofErr w:type="spellEnd"/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remove from middle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TEST_METHOD(RemoveTest5)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 out of range check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remove(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TEST_METHOD(GetSizeTest1)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TEST_METHOD(GetSizeTest2)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TEST_METHOD(SetTest1) { 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/out of range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try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3, 4);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catch (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 xml:space="preserve"> char* warning)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AreEqual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(warning, "Wrong index");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/set same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TEST_METHOD(SetTest4)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/set twice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set(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0, 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TEST_METHOD(IsEmptyTest1)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 *list1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TEST_METHOD(IsEmptyTest2)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(!list1-&gt;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TEST_METHOD(PushFrontListTest1) {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lastRenderedPageBreak/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4);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5);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6);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list1-&gt;at(3) == 4 &amp;&amp; list1-&gt;at(4) == 5 &amp;&amp; list1-&gt;at(5) == 6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6);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TEST_METHOD(PushFrontListTest2)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/pushed list is empty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TEST_METHOD(PushFrontListTest3)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/first list is empty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1);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list2-&gt;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back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(list1-&gt;at(0) == 1 &amp;&amp; list1-&gt;at(1) == 2 &amp;&amp; list1-&gt;at(2) == 3 &amp;&amp; 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3);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TEST_METHOD(PushFrontListTest4)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{ /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/both lists are empty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list1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 xml:space="preserve">list* list2 = new </w:t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list(</w:t>
            </w:r>
            <w:proofErr w:type="gramEnd"/>
            <w:r w:rsidRPr="004C7B9F">
              <w:rPr>
                <w:sz w:val="16"/>
                <w:szCs w:val="16"/>
                <w:lang w:val="en-US"/>
              </w:rPr>
              <w:t>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(list2);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</w:r>
            <w:proofErr w:type="gramStart"/>
            <w:r w:rsidRPr="004C7B9F">
              <w:rPr>
                <w:sz w:val="16"/>
                <w:szCs w:val="16"/>
                <w:lang w:val="en-US"/>
              </w:rPr>
              <w:t>Assert::</w:t>
            </w:r>
            <w:proofErr w:type="spellStart"/>
            <w:proofErr w:type="gramEnd"/>
            <w:r w:rsidRPr="004C7B9F">
              <w:rPr>
                <w:sz w:val="16"/>
                <w:szCs w:val="16"/>
                <w:lang w:val="en-US"/>
              </w:rPr>
              <w:t>IsTrue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(list1-&gt;</w:t>
            </w:r>
            <w:proofErr w:type="spellStart"/>
            <w:r w:rsidRPr="004C7B9F">
              <w:rPr>
                <w:sz w:val="16"/>
                <w:szCs w:val="16"/>
                <w:lang w:val="en-US"/>
              </w:rPr>
              <w:t>getSize</w:t>
            </w:r>
            <w:proofErr w:type="spellEnd"/>
            <w:r w:rsidRPr="004C7B9F">
              <w:rPr>
                <w:sz w:val="16"/>
                <w:szCs w:val="16"/>
                <w:lang w:val="en-US"/>
              </w:rPr>
              <w:t>() == 0);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</w:r>
            <w:r w:rsidRPr="004C7B9F">
              <w:rPr>
                <w:sz w:val="16"/>
                <w:szCs w:val="16"/>
                <w:lang w:val="en-US"/>
              </w:rPr>
              <w:tab/>
              <w:t>}</w:t>
            </w:r>
          </w:p>
          <w:p w:rsidR="004C7B9F" w:rsidRPr="004C7B9F" w:rsidRDefault="004C7B9F" w:rsidP="004C7B9F">
            <w:pPr>
              <w:ind w:firstLine="0"/>
              <w:rPr>
                <w:sz w:val="16"/>
                <w:szCs w:val="16"/>
                <w:lang w:val="en-US"/>
              </w:rPr>
            </w:pPr>
            <w:r w:rsidRPr="004C7B9F">
              <w:rPr>
                <w:sz w:val="16"/>
                <w:szCs w:val="16"/>
                <w:lang w:val="en-US"/>
              </w:rPr>
              <w:tab/>
              <w:t>};</w:t>
            </w:r>
          </w:p>
          <w:p w:rsidR="00D02B94" w:rsidRPr="00D02B94" w:rsidRDefault="004C7B9F" w:rsidP="004C7B9F">
            <w:pPr>
              <w:ind w:firstLine="0"/>
              <w:rPr>
                <w:sz w:val="16"/>
                <w:szCs w:val="16"/>
              </w:rPr>
            </w:pPr>
            <w:r w:rsidRPr="004C7B9F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D02B94" w:rsidRDefault="00D02B94" w:rsidP="00D02B94">
      <w:pPr>
        <w:pStyle w:val="1"/>
      </w:pPr>
      <w:bookmarkStart w:id="3" w:name="_Toc55082724"/>
      <w:r>
        <w:lastRenderedPageBreak/>
        <w:t>Пример работы</w:t>
      </w:r>
      <w:bookmarkEnd w:id="3"/>
    </w:p>
    <w:p w:rsidR="00D02B94" w:rsidRDefault="00D02B94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081FCB2" wp14:editId="55C80085">
            <wp:extent cx="40195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4C7B9F" w:rsidP="00D02B94">
      <w:pPr>
        <w:pStyle w:val="a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CCB122" wp14:editId="38B13BCB">
            <wp:extent cx="2238375" cy="606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02B94" w:rsidRDefault="00D02B94" w:rsidP="00D02B94">
      <w:pPr>
        <w:pStyle w:val="1"/>
      </w:pPr>
      <w:bookmarkStart w:id="5" w:name="_Toc55082725"/>
      <w:r>
        <w:t>Вывод</w:t>
      </w:r>
      <w:bookmarkEnd w:id="5"/>
    </w:p>
    <w:p w:rsidR="00D02B94" w:rsidRPr="00D02B94" w:rsidRDefault="00D02B94" w:rsidP="00D02B94">
      <w:r>
        <w:t xml:space="preserve">При выполнении данной лабораторной работы я познакомился с модульным тестированием </w:t>
      </w:r>
      <w:r w:rsidR="00F61841">
        <w:t xml:space="preserve">написанного кода. </w:t>
      </w:r>
    </w:p>
    <w:sectPr w:rsidR="00D02B94" w:rsidRPr="00D02B94" w:rsidSect="00F618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564" w:rsidRDefault="004F4564" w:rsidP="00F61841">
      <w:pPr>
        <w:spacing w:line="240" w:lineRule="auto"/>
      </w:pPr>
      <w:r>
        <w:separator/>
      </w:r>
    </w:p>
  </w:endnote>
  <w:endnote w:type="continuationSeparator" w:id="0">
    <w:p w:rsidR="004F4564" w:rsidRDefault="004F4564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941546"/>
      <w:docPartObj>
        <w:docPartGallery w:val="Page Numbers (Bottom of Page)"/>
        <w:docPartUnique/>
      </w:docPartObj>
    </w:sdtPr>
    <w:sdtContent>
      <w:p w:rsidR="00503E3E" w:rsidRDefault="00503E3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B9F">
          <w:rPr>
            <w:noProof/>
          </w:rPr>
          <w:t>13</w:t>
        </w:r>
        <w:r>
          <w:fldChar w:fldCharType="end"/>
        </w:r>
      </w:p>
    </w:sdtContent>
  </w:sdt>
  <w:p w:rsidR="00503E3E" w:rsidRDefault="00503E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564" w:rsidRDefault="004F4564" w:rsidP="00F61841">
      <w:pPr>
        <w:spacing w:line="240" w:lineRule="auto"/>
      </w:pPr>
      <w:r>
        <w:separator/>
      </w:r>
    </w:p>
  </w:footnote>
  <w:footnote w:type="continuationSeparator" w:id="0">
    <w:p w:rsidR="004F4564" w:rsidRDefault="004F4564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27"/>
    <w:rsid w:val="004C7B9F"/>
    <w:rsid w:val="004F4564"/>
    <w:rsid w:val="00503E3E"/>
    <w:rsid w:val="00525E9F"/>
    <w:rsid w:val="005953CE"/>
    <w:rsid w:val="005E194D"/>
    <w:rsid w:val="007770A5"/>
    <w:rsid w:val="009604CC"/>
    <w:rsid w:val="00BA5D27"/>
    <w:rsid w:val="00D01C43"/>
    <w:rsid w:val="00D02B94"/>
    <w:rsid w:val="00DA1132"/>
    <w:rsid w:val="00E1304F"/>
    <w:rsid w:val="00F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8F49"/>
  <w15:chartTrackingRefBased/>
  <w15:docId w15:val="{5B11199E-8060-457A-B855-F5F8989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E3E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3E3E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E3E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  <w:rsid w:val="00503E3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03E3E"/>
  </w:style>
  <w:style w:type="character" w:customStyle="1" w:styleId="10">
    <w:name w:val="Заголовок 1 Знак"/>
    <w:basedOn w:val="a0"/>
    <w:link w:val="1"/>
    <w:uiPriority w:val="9"/>
    <w:rsid w:val="00503E3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503E3E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503E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503E3E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503E3E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F54B-6CFF-4148-8972-26C853FE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69</TotalTime>
  <Pages>13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2020-10-31T20:27:00Z</dcterms:created>
  <dcterms:modified xsi:type="dcterms:W3CDTF">2020-11-02T11:01:00Z</dcterms:modified>
</cp:coreProperties>
</file>